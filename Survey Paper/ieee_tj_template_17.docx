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pt;height:6.5pt" o:ole="" fillcolor="window">
            <v:imagedata r:id="rId15" o:title=""/>
          </v:shape>
          <o:OLEObject Type="Embed" ProgID="Equation.3" ShapeID="_x0000_i1025" DrawAspect="Content" ObjectID="_1553955749"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867C4C"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867C4C"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foot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C4C" w:rsidRDefault="00867C4C">
      <w:r>
        <w:separator/>
      </w:r>
    </w:p>
  </w:endnote>
  <w:endnote w:type="continuationSeparator" w:id="0">
    <w:p w:rsidR="00867C4C" w:rsidRDefault="0086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C4C" w:rsidRDefault="00867C4C"/>
  </w:footnote>
  <w:footnote w:type="continuationSeparator" w:id="0">
    <w:p w:rsidR="00867C4C" w:rsidRDefault="00867C4C">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E63D89">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67C4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63D89"/>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D2E16-B8B7-43AC-9F34-98BF720D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0</TotalTime>
  <Pages>9</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Kevin Kuo</cp:lastModifiedBy>
  <cp:revision>2</cp:revision>
  <cp:lastPrinted>2012-08-02T18:53:00Z</cp:lastPrinted>
  <dcterms:created xsi:type="dcterms:W3CDTF">2017-04-17T21:36:00Z</dcterms:created>
  <dcterms:modified xsi:type="dcterms:W3CDTF">2017-04-17T21:36:00Z</dcterms:modified>
</cp:coreProperties>
</file>